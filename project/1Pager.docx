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0B" w:rsidRPr="00A50A5E" w:rsidRDefault="0003195B" w:rsidP="00A50A5E">
      <w:pPr>
        <w:pStyle w:val="Titre2"/>
        <w:rPr>
          <w:sz w:val="20"/>
          <w:lang w:val="en-US"/>
        </w:rPr>
      </w:pPr>
      <w:r w:rsidRPr="00A50A5E">
        <w:rPr>
          <w:sz w:val="20"/>
          <w:lang w:val="en-US" w:eastAsia="fr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8AB53E" wp14:editId="5957F7CB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6361430" cy="1404620"/>
                <wp:effectExtent l="0" t="0" r="20320" b="2540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9CF" w:rsidRPr="00946957" w:rsidRDefault="00946957" w:rsidP="0003195B">
                            <w:pPr>
                              <w:pStyle w:val="Titre1"/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Pyctures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8AB53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49.7pt;margin-top:12.05pt;width:500.9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">
                <v:textbox style="mso-fit-shape-to-text:t">
                  <w:txbxContent>
                    <w:p w:rsidR="00F829CF" w:rsidRPr="00946957" w:rsidRDefault="00946957" w:rsidP="0003195B">
                      <w:pPr>
                        <w:pStyle w:val="Titre1"/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Pyctures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B390B" w:rsidRPr="00A50A5E">
        <w:rPr>
          <w:lang w:val="en-US"/>
        </w:rPr>
        <w:t>The project</w:t>
      </w:r>
    </w:p>
    <w:p w:rsidR="00A50A5E" w:rsidRPr="00A50A5E" w:rsidRDefault="00A50A5E" w:rsidP="00A50A5E">
      <w:pPr>
        <w:spacing w:after="240"/>
        <w:rPr>
          <w:lang w:val="en-US"/>
        </w:rPr>
      </w:pPr>
      <w:r w:rsidRPr="00A50A5E">
        <w:rPr>
          <w:lang w:val="en-US"/>
        </w:rPr>
        <w:t>During the training of ES technicians in application development, the first project consists of creating an appli</w:t>
      </w:r>
      <w:r w:rsidRPr="00A50A5E">
        <w:rPr>
          <w:lang w:val="en-US"/>
        </w:rPr>
        <w:t>cation for a user using Picasa.</w:t>
      </w:r>
    </w:p>
    <w:p w:rsidR="00A50A5E" w:rsidRPr="00A50A5E" w:rsidRDefault="00A50A5E" w:rsidP="00A50A5E">
      <w:pPr>
        <w:jc w:val="center"/>
        <w:rPr>
          <w:lang w:val="en-US"/>
        </w:rPr>
      </w:pPr>
      <w:r w:rsidRPr="00A50A5E">
        <w:rPr>
          <w:lang w:val="en-US"/>
        </w:rPr>
        <w:drawing>
          <wp:inline distT="0" distB="0" distL="0" distR="0">
            <wp:extent cx="3465915" cy="2491570"/>
            <wp:effectExtent l="0" t="0" r="1270" b="4445"/>
            <wp:docPr id="15" name="Image 15" descr="https://cdn.ghacks.net/wp-content/uploads/2016/02/picas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ghacks.net/wp-content/uploads/2016/02/picasa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90" cy="25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A5E" w:rsidRPr="00A50A5E" w:rsidRDefault="00A50A5E" w:rsidP="00A50A5E">
      <w:pPr>
        <w:spacing w:before="240"/>
        <w:rPr>
          <w:lang w:val="en-US"/>
        </w:rPr>
      </w:pPr>
      <w:r w:rsidRPr="00A50A5E">
        <w:rPr>
          <w:lang w:val="en-US"/>
        </w:rPr>
        <w:t>Google having stopped maintenance of Picasa, the goal is to create an application that can do the same tasks.</w:t>
      </w:r>
    </w:p>
    <w:p w:rsidR="00A50A5E" w:rsidRPr="00A50A5E" w:rsidRDefault="00A50A5E" w:rsidP="00A50A5E">
      <w:pPr>
        <w:rPr>
          <w:lang w:val="en-US"/>
        </w:rPr>
      </w:pPr>
      <w:r w:rsidRPr="00A50A5E">
        <w:rPr>
          <w:lang w:val="en-US"/>
        </w:rPr>
        <w:t>The application must be able to rename photos according to their shooting date but also to modify the metadata.</w:t>
      </w:r>
    </w:p>
    <w:p w:rsidR="00A50A5E" w:rsidRPr="00A50A5E" w:rsidRDefault="00A50A5E" w:rsidP="006B390B">
      <w:pPr>
        <w:rPr>
          <w:lang w:val="en-US"/>
        </w:rPr>
      </w:pPr>
      <w:r w:rsidRPr="00A50A5E">
        <w:rPr>
          <w:lang w:val="en-US"/>
        </w:rPr>
        <w:t>Interesting metadata are tags, people, loca</w:t>
      </w:r>
      <w:r w:rsidR="00996D37">
        <w:rPr>
          <w:lang w:val="en-US"/>
        </w:rPr>
        <w:t>tion, commentary and favorite</w:t>
      </w:r>
      <w:r w:rsidRPr="00A50A5E">
        <w:rPr>
          <w:lang w:val="en-US"/>
        </w:rPr>
        <w:t>.</w:t>
      </w:r>
    </w:p>
    <w:p w:rsidR="0037379D" w:rsidRPr="00A50A5E" w:rsidRDefault="00B92843" w:rsidP="0037379D">
      <w:pPr>
        <w:pStyle w:val="Titre2"/>
        <w:rPr>
          <w:lang w:val="en-US"/>
        </w:rPr>
      </w:pPr>
      <w:r w:rsidRPr="00A50A5E">
        <w:rPr>
          <w:lang w:val="en-US"/>
        </w:rPr>
        <w:t>Technologies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67"/>
        <w:gridCol w:w="3567"/>
      </w:tblGrid>
      <w:tr w:rsidR="007C19F1" w:rsidRPr="00A50A5E" w:rsidTr="00967603">
        <w:tc>
          <w:tcPr>
            <w:tcW w:w="3567" w:type="dxa"/>
            <w:vAlign w:val="center"/>
          </w:tcPr>
          <w:p w:rsidR="007C19F1" w:rsidRPr="00A50A5E" w:rsidRDefault="007C19F1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drawing>
                <wp:inline distT="0" distB="0" distL="0" distR="0" wp14:anchorId="50F3D54C" wp14:editId="354A9C5A">
                  <wp:extent cx="1815153" cy="548609"/>
                  <wp:effectExtent l="0" t="0" r="0" b="4445"/>
                  <wp:docPr id="2" name="Image 2" descr="http://programmingislife.com/wp-content/uploads/2013/06/python-logo-ma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grammingislife.com/wp-content/uploads/2013/06/python-logo-mast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25" t="20820" r="10633" b="22963"/>
                          <a:stretch/>
                        </pic:blipFill>
                        <pic:spPr bwMode="auto">
                          <a:xfrm>
                            <a:off x="0" y="0"/>
                            <a:ext cx="1868511" cy="56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  <w:vAlign w:val="center"/>
          </w:tcPr>
          <w:p w:rsidR="007C19F1" w:rsidRPr="00A50A5E" w:rsidRDefault="007C19F1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drawing>
                <wp:inline distT="0" distB="0" distL="0" distR="0" wp14:anchorId="0A5CF713" wp14:editId="2B7F473B">
                  <wp:extent cx="1664582" cy="528947"/>
                  <wp:effectExtent l="0" t="0" r="0" b="5080"/>
                  <wp:docPr id="3" name="Image 3" descr="https://sunlightmedia.org/wp-content/uploads/2017/02/github-bb449e0ffbacbcb7f9c703db85b1cf0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lightmedia.org/wp-content/uploads/2017/02/github-bb449e0ffbacbcb7f9c703db85b1cf0b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39" t="17044" r="10900" b="16380"/>
                          <a:stretch/>
                        </pic:blipFill>
                        <pic:spPr bwMode="auto">
                          <a:xfrm>
                            <a:off x="0" y="0"/>
                            <a:ext cx="1769104" cy="56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F1" w:rsidRPr="00A50A5E" w:rsidTr="00967603">
        <w:tc>
          <w:tcPr>
            <w:tcW w:w="3567" w:type="dxa"/>
            <w:vAlign w:val="center"/>
          </w:tcPr>
          <w:p w:rsidR="007C19F1" w:rsidRPr="00A50A5E" w:rsidRDefault="007C19F1" w:rsidP="007C19F1">
            <w:pPr>
              <w:jc w:val="center"/>
              <w:rPr>
                <w:b/>
                <w:lang w:val="en-US"/>
              </w:rPr>
            </w:pPr>
            <w:r w:rsidRPr="00A50A5E">
              <w:rPr>
                <w:b/>
                <w:lang w:val="en-US"/>
              </w:rPr>
              <w:t>Python 2.7</w:t>
            </w:r>
          </w:p>
          <w:p w:rsidR="00B92843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t>Use to code</w:t>
            </w:r>
          </w:p>
          <w:p w:rsidR="007C19F1" w:rsidRPr="00A50A5E" w:rsidRDefault="007C19F1" w:rsidP="007C19F1">
            <w:pPr>
              <w:jc w:val="center"/>
              <w:rPr>
                <w:lang w:val="en-US"/>
              </w:rPr>
            </w:pPr>
          </w:p>
        </w:tc>
        <w:tc>
          <w:tcPr>
            <w:tcW w:w="3567" w:type="dxa"/>
            <w:vAlign w:val="center"/>
          </w:tcPr>
          <w:p w:rsidR="007C19F1" w:rsidRPr="00A50A5E" w:rsidRDefault="007C19F1" w:rsidP="007C19F1">
            <w:pPr>
              <w:jc w:val="center"/>
              <w:rPr>
                <w:b/>
                <w:lang w:val="en-US"/>
              </w:rPr>
            </w:pPr>
            <w:r w:rsidRPr="00A50A5E">
              <w:rPr>
                <w:b/>
                <w:lang w:val="en-US"/>
              </w:rPr>
              <w:t>GitHub</w:t>
            </w:r>
          </w:p>
          <w:p w:rsidR="007C19F1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t>Use for versioning</w:t>
            </w:r>
          </w:p>
          <w:p w:rsidR="00B92843" w:rsidRPr="00A50A5E" w:rsidRDefault="00B92843" w:rsidP="007C19F1">
            <w:pPr>
              <w:jc w:val="center"/>
              <w:rPr>
                <w:lang w:val="en-US"/>
              </w:rPr>
            </w:pPr>
          </w:p>
        </w:tc>
      </w:tr>
      <w:tr w:rsidR="007C19F1" w:rsidRPr="00A50A5E" w:rsidTr="00967603">
        <w:tc>
          <w:tcPr>
            <w:tcW w:w="3567" w:type="dxa"/>
            <w:vAlign w:val="center"/>
          </w:tcPr>
          <w:p w:rsidR="007C19F1" w:rsidRPr="00A50A5E" w:rsidRDefault="007C19F1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drawing>
                <wp:inline distT="0" distB="0" distL="0" distR="0" wp14:anchorId="4CDC662B" wp14:editId="3E486141">
                  <wp:extent cx="941658" cy="501392"/>
                  <wp:effectExtent l="0" t="0" r="0" b="0"/>
                  <wp:docPr id="8" name="Image 8" descr="Résultat de recherche d'images pour &quot;python tkinter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ésultat de recherche d'images pour &quot;python tkinter logo&quot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47" t="13289" r="14552" b="15055"/>
                          <a:stretch/>
                        </pic:blipFill>
                        <pic:spPr bwMode="auto">
                          <a:xfrm>
                            <a:off x="0" y="0"/>
                            <a:ext cx="993647" cy="52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  <w:vAlign w:val="center"/>
          </w:tcPr>
          <w:p w:rsidR="007C19F1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drawing>
                <wp:inline distT="0" distB="0" distL="0" distR="0" wp14:anchorId="79C7C816" wp14:editId="0053ED28">
                  <wp:extent cx="682388" cy="673878"/>
                  <wp:effectExtent l="0" t="0" r="3810" b="0"/>
                  <wp:docPr id="11" name="Image 11" descr="https://d3nmt5vlzunoa1.cloudfront.net/pycharm/files/2015/12/PyCharm_400x400_Twitter_logo_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d3nmt5vlzunoa1.cloudfront.net/pycharm/files/2015/12/PyCharm_400x400_Twitter_logo_whit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85" t="8604" r="7520" b="7857"/>
                          <a:stretch/>
                        </pic:blipFill>
                        <pic:spPr bwMode="auto">
                          <a:xfrm>
                            <a:off x="0" y="0"/>
                            <a:ext cx="709087" cy="700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9F1" w:rsidRPr="00A50A5E" w:rsidTr="00967603">
        <w:tc>
          <w:tcPr>
            <w:tcW w:w="3567" w:type="dxa"/>
            <w:vAlign w:val="center"/>
          </w:tcPr>
          <w:p w:rsidR="007C19F1" w:rsidRPr="00A50A5E" w:rsidRDefault="007C19F1" w:rsidP="007C19F1">
            <w:pPr>
              <w:jc w:val="center"/>
              <w:rPr>
                <w:b/>
                <w:lang w:val="en-US"/>
              </w:rPr>
            </w:pPr>
            <w:proofErr w:type="spellStart"/>
            <w:r w:rsidRPr="00A50A5E">
              <w:rPr>
                <w:b/>
                <w:lang w:val="en-US"/>
              </w:rPr>
              <w:t>TKinter</w:t>
            </w:r>
            <w:proofErr w:type="spellEnd"/>
            <w:r w:rsidRPr="00A50A5E">
              <w:rPr>
                <w:b/>
                <w:lang w:val="en-US"/>
              </w:rPr>
              <w:t xml:space="preserve"> for Python</w:t>
            </w:r>
          </w:p>
          <w:p w:rsidR="00B92843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t>Use for GUI</w:t>
            </w:r>
          </w:p>
          <w:p w:rsidR="00B92843" w:rsidRPr="00A50A5E" w:rsidRDefault="00B92843" w:rsidP="007C19F1">
            <w:pPr>
              <w:jc w:val="center"/>
              <w:rPr>
                <w:lang w:val="en-US"/>
              </w:rPr>
            </w:pPr>
          </w:p>
        </w:tc>
        <w:tc>
          <w:tcPr>
            <w:tcW w:w="3567" w:type="dxa"/>
            <w:vAlign w:val="center"/>
          </w:tcPr>
          <w:p w:rsidR="007C19F1" w:rsidRPr="00A50A5E" w:rsidRDefault="00B92843" w:rsidP="007C19F1">
            <w:pPr>
              <w:jc w:val="center"/>
              <w:rPr>
                <w:b/>
                <w:lang w:val="en-US"/>
              </w:rPr>
            </w:pPr>
            <w:proofErr w:type="spellStart"/>
            <w:r w:rsidRPr="00A50A5E">
              <w:rPr>
                <w:b/>
                <w:lang w:val="en-US"/>
              </w:rPr>
              <w:t>Pycharm</w:t>
            </w:r>
            <w:proofErr w:type="spellEnd"/>
          </w:p>
          <w:p w:rsidR="00B92843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t>IDE for Python</w:t>
            </w:r>
          </w:p>
          <w:p w:rsidR="00B92843" w:rsidRPr="00A50A5E" w:rsidRDefault="00B92843" w:rsidP="007C19F1">
            <w:pPr>
              <w:jc w:val="center"/>
              <w:rPr>
                <w:lang w:val="en-US"/>
              </w:rPr>
            </w:pPr>
          </w:p>
        </w:tc>
      </w:tr>
      <w:tr w:rsidR="00B92843" w:rsidRPr="00A50A5E" w:rsidTr="00967603">
        <w:tc>
          <w:tcPr>
            <w:tcW w:w="3567" w:type="dxa"/>
            <w:vAlign w:val="center"/>
          </w:tcPr>
          <w:p w:rsidR="00B92843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drawing>
                <wp:inline distT="0" distB="0" distL="0" distR="0" wp14:anchorId="2EBDC012" wp14:editId="407E3048">
                  <wp:extent cx="668740" cy="668740"/>
                  <wp:effectExtent l="0" t="0" r="0" b="0"/>
                  <wp:docPr id="10" name="Image 10" descr="https://dl2.pushbulletusercontent.com/Lt8qd6mA9vpyyQ7iNxIpdOyxioMsZ7hV/pyexiv2-big-192x1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l2.pushbulletusercontent.com/Lt8qd6mA9vpyyQ7iNxIpdOyxioMsZ7hV/pyexiv2-big-192x1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604" cy="687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  <w:vAlign w:val="center"/>
          </w:tcPr>
          <w:p w:rsidR="00B92843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drawing>
                <wp:inline distT="0" distB="0" distL="0" distR="0" wp14:anchorId="440F15CB" wp14:editId="11C3EC35">
                  <wp:extent cx="798480" cy="491319"/>
                  <wp:effectExtent l="0" t="0" r="1905" b="4445"/>
                  <wp:docPr id="9" name="Image 9" descr="https://upload.wikimedia.org/wikipedia/commons/thumb/4/48/Markdown-mark.svg/2000px-Markdown-mar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4/48/Markdown-mark.svg/2000px-Markdown-mar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036" cy="516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843" w:rsidRPr="00A50A5E" w:rsidTr="00967603">
        <w:tc>
          <w:tcPr>
            <w:tcW w:w="3567" w:type="dxa"/>
            <w:vAlign w:val="center"/>
          </w:tcPr>
          <w:p w:rsidR="00B92843" w:rsidRPr="00A50A5E" w:rsidRDefault="00B92843" w:rsidP="007C19F1">
            <w:pPr>
              <w:jc w:val="center"/>
              <w:rPr>
                <w:b/>
                <w:lang w:val="en-US"/>
              </w:rPr>
            </w:pPr>
            <w:r w:rsidRPr="00A50A5E">
              <w:rPr>
                <w:b/>
                <w:lang w:val="en-US"/>
              </w:rPr>
              <w:t>Python exiv2</w:t>
            </w:r>
          </w:p>
          <w:p w:rsidR="00B92843" w:rsidRPr="00A50A5E" w:rsidRDefault="00B92843" w:rsidP="00B92843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t>Use to manage metadata</w:t>
            </w:r>
          </w:p>
          <w:p w:rsidR="00B92843" w:rsidRPr="00A50A5E" w:rsidRDefault="00B92843" w:rsidP="00B92843">
            <w:pPr>
              <w:jc w:val="center"/>
              <w:rPr>
                <w:lang w:val="en-US"/>
              </w:rPr>
            </w:pPr>
          </w:p>
        </w:tc>
        <w:tc>
          <w:tcPr>
            <w:tcW w:w="3567" w:type="dxa"/>
            <w:vAlign w:val="center"/>
          </w:tcPr>
          <w:p w:rsidR="00B92843" w:rsidRPr="00A50A5E" w:rsidRDefault="00B92843" w:rsidP="007C19F1">
            <w:pPr>
              <w:jc w:val="center"/>
              <w:rPr>
                <w:b/>
                <w:lang w:val="en-US"/>
              </w:rPr>
            </w:pPr>
            <w:r w:rsidRPr="00A50A5E">
              <w:rPr>
                <w:b/>
                <w:lang w:val="en-US"/>
              </w:rPr>
              <w:t>Markdown</w:t>
            </w:r>
          </w:p>
          <w:p w:rsidR="00967603" w:rsidRPr="00A50A5E" w:rsidRDefault="00967603" w:rsidP="00967603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t>Use for documentation</w:t>
            </w:r>
          </w:p>
          <w:p w:rsidR="00B92843" w:rsidRPr="00A50A5E" w:rsidRDefault="00967603" w:rsidP="00967603">
            <w:pPr>
              <w:rPr>
                <w:lang w:val="en-US"/>
              </w:rPr>
            </w:pPr>
            <w:r w:rsidRPr="00A50A5E">
              <w:rPr>
                <w:lang w:val="en-US"/>
              </w:rPr>
              <w:t xml:space="preserve"> </w:t>
            </w:r>
          </w:p>
        </w:tc>
      </w:tr>
      <w:tr w:rsidR="00B92843" w:rsidRPr="00A50A5E" w:rsidTr="00967603">
        <w:tc>
          <w:tcPr>
            <w:tcW w:w="3567" w:type="dxa"/>
            <w:vAlign w:val="center"/>
          </w:tcPr>
          <w:p w:rsidR="00B92843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drawing>
                <wp:inline distT="0" distB="0" distL="0" distR="0" wp14:anchorId="24497077" wp14:editId="306C5C73">
                  <wp:extent cx="1474574" cy="486139"/>
                  <wp:effectExtent l="0" t="0" r="0" b="9525"/>
                  <wp:docPr id="13" name="Image 13" descr="https://i0.wp.com/mydevgeek.com/wp-content/uploads/2017/09/json.png?resize=256%2C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0.wp.com/mydevgeek.com/wp-content/uploads/2017/09/json.png?resize=256%2C2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521" b="33511"/>
                          <a:stretch/>
                        </pic:blipFill>
                        <pic:spPr bwMode="auto">
                          <a:xfrm>
                            <a:off x="0" y="0"/>
                            <a:ext cx="1571300" cy="51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7" w:type="dxa"/>
            <w:vAlign w:val="center"/>
          </w:tcPr>
          <w:p w:rsidR="00B92843" w:rsidRPr="00A50A5E" w:rsidRDefault="00B92843" w:rsidP="007C19F1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drawing>
                <wp:inline distT="0" distB="0" distL="0" distR="0" wp14:anchorId="48236BBD" wp14:editId="11E901D6">
                  <wp:extent cx="1296537" cy="492442"/>
                  <wp:effectExtent l="0" t="0" r="0" b="3175"/>
                  <wp:docPr id="14" name="Image 14" descr="http://i.imgur.com/CZx0dgG.jpg?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.imgur.com/CZx0dgG.jpg?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843"/>
                          <a:stretch/>
                        </pic:blipFill>
                        <pic:spPr bwMode="auto">
                          <a:xfrm>
                            <a:off x="0" y="0"/>
                            <a:ext cx="1443375" cy="548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843" w:rsidRPr="00A50A5E" w:rsidTr="00967603">
        <w:tc>
          <w:tcPr>
            <w:tcW w:w="3567" w:type="dxa"/>
            <w:vAlign w:val="center"/>
          </w:tcPr>
          <w:p w:rsidR="00B92843" w:rsidRPr="00A50A5E" w:rsidRDefault="00B92843" w:rsidP="007C19F1">
            <w:pPr>
              <w:jc w:val="center"/>
              <w:rPr>
                <w:b/>
                <w:lang w:val="en-US"/>
              </w:rPr>
            </w:pPr>
            <w:r w:rsidRPr="00A50A5E">
              <w:rPr>
                <w:b/>
                <w:lang w:val="en-US"/>
              </w:rPr>
              <w:t>JSON</w:t>
            </w:r>
          </w:p>
          <w:p w:rsidR="00967603" w:rsidRPr="00A50A5E" w:rsidRDefault="00967603" w:rsidP="00967603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t>Use for better research</w:t>
            </w:r>
          </w:p>
          <w:p w:rsidR="00967603" w:rsidRPr="00A50A5E" w:rsidRDefault="00967603" w:rsidP="00967603">
            <w:pPr>
              <w:rPr>
                <w:lang w:val="en-US"/>
              </w:rPr>
            </w:pPr>
          </w:p>
        </w:tc>
        <w:tc>
          <w:tcPr>
            <w:tcW w:w="3567" w:type="dxa"/>
            <w:vAlign w:val="center"/>
          </w:tcPr>
          <w:p w:rsidR="00B92843" w:rsidRPr="00A50A5E" w:rsidRDefault="00B92843" w:rsidP="007C19F1">
            <w:pPr>
              <w:jc w:val="center"/>
              <w:rPr>
                <w:b/>
                <w:lang w:val="en-US"/>
              </w:rPr>
            </w:pPr>
            <w:proofErr w:type="spellStart"/>
            <w:r w:rsidRPr="00A50A5E">
              <w:rPr>
                <w:b/>
                <w:lang w:val="en-US"/>
              </w:rPr>
              <w:t>RegEx</w:t>
            </w:r>
            <w:proofErr w:type="spellEnd"/>
          </w:p>
          <w:p w:rsidR="00967603" w:rsidRPr="00A50A5E" w:rsidRDefault="00967603" w:rsidP="00967603">
            <w:pPr>
              <w:jc w:val="center"/>
              <w:rPr>
                <w:lang w:val="en-US"/>
              </w:rPr>
            </w:pPr>
            <w:r w:rsidRPr="00A50A5E">
              <w:rPr>
                <w:lang w:val="en-US"/>
              </w:rPr>
              <w:t>Use for file names</w:t>
            </w:r>
          </w:p>
          <w:p w:rsidR="00967603" w:rsidRPr="00A50A5E" w:rsidRDefault="00967603" w:rsidP="00967603">
            <w:pPr>
              <w:jc w:val="center"/>
              <w:rPr>
                <w:lang w:val="en-US"/>
              </w:rPr>
            </w:pPr>
          </w:p>
        </w:tc>
      </w:tr>
    </w:tbl>
    <w:p w:rsidR="0037379D" w:rsidRDefault="00967603" w:rsidP="00967603">
      <w:pPr>
        <w:pStyle w:val="Titre2"/>
        <w:rPr>
          <w:lang w:val="en-US"/>
        </w:rPr>
      </w:pPr>
      <w:r w:rsidRPr="00A50A5E">
        <w:rPr>
          <w:lang w:val="en-US"/>
        </w:rPr>
        <w:t>The result</w:t>
      </w:r>
    </w:p>
    <w:p w:rsidR="00785403" w:rsidRPr="00785403" w:rsidRDefault="00785403" w:rsidP="00785403">
      <w:pPr>
        <w:rPr>
          <w:lang w:val="en-US"/>
        </w:rPr>
      </w:pPr>
      <w:r w:rsidRPr="00785403">
        <w:rPr>
          <w:lang w:val="en-US"/>
        </w:rPr>
        <w:t>The application works, it displays photos of the user.</w:t>
      </w:r>
    </w:p>
    <w:p w:rsidR="00785403" w:rsidRDefault="00785403" w:rsidP="00785403">
      <w:pPr>
        <w:rPr>
          <w:lang w:val="en-US"/>
        </w:rPr>
      </w:pPr>
    </w:p>
    <w:p w:rsidR="0060415C" w:rsidRPr="0060415C" w:rsidRDefault="0060415C" w:rsidP="0060415C">
      <w:pPr>
        <w:rPr>
          <w:lang w:val="en-US"/>
        </w:rPr>
      </w:pPr>
      <w:r w:rsidRPr="0060415C">
        <w:rPr>
          <w:lang w:val="en-US"/>
        </w:rPr>
        <w:t>The left menu allows the user to change the photo folder at any time.</w:t>
      </w:r>
    </w:p>
    <w:p w:rsidR="0060415C" w:rsidRPr="0060415C" w:rsidRDefault="0060415C" w:rsidP="00785403">
      <w:pPr>
        <w:rPr>
          <w:lang w:val="en-US"/>
        </w:rPr>
      </w:pPr>
      <w:bookmarkStart w:id="0" w:name="_GoBack"/>
      <w:bookmarkEnd w:id="0"/>
    </w:p>
    <w:p w:rsidR="00785403" w:rsidRPr="00785403" w:rsidRDefault="00785403" w:rsidP="00785403">
      <w:pPr>
        <w:rPr>
          <w:lang w:val="en-US"/>
        </w:rPr>
      </w:pPr>
      <w:r w:rsidRPr="00785403">
        <w:rPr>
          <w:lang w:val="en-US"/>
        </w:rPr>
        <w:t>By clicking on an image, the user can edit the metadata of the image.</w:t>
      </w:r>
    </w:p>
    <w:p w:rsidR="00785403" w:rsidRPr="00785403" w:rsidRDefault="0060415C" w:rsidP="00785403">
      <w:pPr>
        <w:rPr>
          <w:lang w:val="en-US"/>
        </w:rPr>
      </w:pPr>
      <w:r>
        <w:rPr>
          <w:noProof/>
          <w:lang w:val="fr-CH" w:eastAsia="fr-CH"/>
        </w:rPr>
        <w:drawing>
          <wp:inline distT="0" distB="0" distL="0" distR="0">
            <wp:extent cx="4536440" cy="5575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12-15 14_26_40-Pyctu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3" w:rsidRPr="00785403" w:rsidRDefault="00785403" w:rsidP="00785403">
      <w:pPr>
        <w:rPr>
          <w:lang w:val="en-US"/>
        </w:rPr>
      </w:pPr>
      <w:r w:rsidRPr="00785403">
        <w:rPr>
          <w:lang w:val="en-US"/>
        </w:rPr>
        <w:t>A search is also available. It allows searching in metadata. The function u</w:t>
      </w:r>
      <w:r>
        <w:rPr>
          <w:lang w:val="en-US"/>
        </w:rPr>
        <w:t>ses three filters: Person, Favo</w:t>
      </w:r>
      <w:r w:rsidRPr="00785403">
        <w:rPr>
          <w:lang w:val="en-US"/>
        </w:rPr>
        <w:t xml:space="preserve">rite, Location. By </w:t>
      </w:r>
      <w:r w:rsidRPr="00785403">
        <w:rPr>
          <w:lang w:val="en-US"/>
        </w:rPr>
        <w:t>default,</w:t>
      </w:r>
      <w:r w:rsidRPr="00785403">
        <w:rPr>
          <w:lang w:val="en-US"/>
        </w:rPr>
        <w:t xml:space="preserve"> filters are disabled but the user can activate them.</w:t>
      </w:r>
    </w:p>
    <w:p w:rsidR="00785403" w:rsidRPr="00785403" w:rsidRDefault="0060415C" w:rsidP="0060415C">
      <w:pPr>
        <w:jc w:val="center"/>
        <w:rPr>
          <w:lang w:val="en-US"/>
        </w:rPr>
      </w:pPr>
      <w:r>
        <w:rPr>
          <w:noProof/>
          <w:lang w:val="fr-CH" w:eastAsia="fr-CH"/>
        </w:rPr>
        <w:drawing>
          <wp:inline distT="0" distB="0" distL="0" distR="0">
            <wp:extent cx="4536440" cy="48323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12-14 08_24_56-Pyctu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03" w:rsidRPr="00785403" w:rsidSect="006B390B">
      <w:headerReference w:type="default" r:id="rId19"/>
      <w:footerReference w:type="default" r:id="rId20"/>
      <w:headerReference w:type="first" r:id="rId21"/>
      <w:footerReference w:type="first" r:id="rId22"/>
      <w:pgSz w:w="16838" w:h="23811" w:code="8"/>
      <w:pgMar w:top="1243" w:right="707" w:bottom="794" w:left="1134" w:header="964" w:footer="794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2FC" w:rsidRDefault="004822FC" w:rsidP="00EC190A">
      <w:r>
        <w:separator/>
      </w:r>
    </w:p>
  </w:endnote>
  <w:endnote w:type="continuationSeparator" w:id="0">
    <w:p w:rsidR="004822FC" w:rsidRDefault="004822FC" w:rsidP="00EC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65"/>
      <w:gridCol w:w="675"/>
      <w:gridCol w:w="4468"/>
    </w:tblGrid>
    <w:tr w:rsidR="00F829CF" w:rsidRPr="00FB334C">
      <w:trPr>
        <w:trHeight w:val="88"/>
      </w:trPr>
      <w:tc>
        <w:tcPr>
          <w:tcW w:w="5065" w:type="dxa"/>
          <w:tcBorders>
            <w:top w:val="single" w:sz="4" w:space="0" w:color="000000"/>
            <w:left w:val="nil"/>
            <w:bottom w:val="nil"/>
            <w:right w:val="nil"/>
          </w:tcBorders>
        </w:tcPr>
        <w:p w:rsidR="00F829CF" w:rsidRPr="00FB334C" w:rsidRDefault="00F829CF" w:rsidP="00E64E65">
          <w:pPr>
            <w:pStyle w:val="Pieddepage"/>
            <w:tabs>
              <w:tab w:val="clear" w:pos="4536"/>
              <w:tab w:val="clear" w:pos="9072"/>
              <w:tab w:val="center" w:pos="2497"/>
            </w:tabs>
            <w:jc w:val="both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CH" w:eastAsia="fr-CH"/>
            </w:rPr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column">
                  <wp:posOffset>2380615</wp:posOffset>
                </wp:positionH>
                <wp:positionV relativeFrom="paragraph">
                  <wp:posOffset>-123190</wp:posOffset>
                </wp:positionV>
                <wp:extent cx="1727835" cy="250190"/>
                <wp:effectExtent l="0" t="0" r="0" b="0"/>
                <wp:wrapNone/>
                <wp:docPr id="4" name="Image 1" descr="logo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783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B334C">
            <w:rPr>
              <w:sz w:val="16"/>
              <w:szCs w:val="16"/>
            </w:rPr>
            <w:tab/>
          </w:r>
        </w:p>
      </w:tc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="00F829CF" w:rsidRPr="00FB334C" w:rsidRDefault="00F829CF" w:rsidP="00E64E65">
          <w:pPr>
            <w:pStyle w:val="Pieddepage"/>
            <w:tabs>
              <w:tab w:val="clear" w:pos="4536"/>
              <w:tab w:val="clear" w:pos="9072"/>
              <w:tab w:val="center" w:pos="5103"/>
              <w:tab w:val="right" w:pos="10206"/>
            </w:tabs>
            <w:jc w:val="right"/>
            <w:rPr>
              <w:rStyle w:val="Numrodepage"/>
              <w:rFonts w:cs="Calibri"/>
              <w:sz w:val="16"/>
              <w:szCs w:val="16"/>
            </w:rPr>
          </w:pPr>
        </w:p>
      </w:tc>
      <w:tc>
        <w:tcPr>
          <w:tcW w:w="4468" w:type="dxa"/>
          <w:tcBorders>
            <w:top w:val="nil"/>
            <w:left w:val="nil"/>
            <w:right w:val="nil"/>
          </w:tcBorders>
          <w:vAlign w:val="center"/>
        </w:tcPr>
        <w:p w:rsidR="00F829CF" w:rsidRPr="00FB334C" w:rsidRDefault="00F829CF" w:rsidP="00E64E65">
          <w:pPr>
            <w:pStyle w:val="Pieddepage"/>
            <w:tabs>
              <w:tab w:val="clear" w:pos="4536"/>
              <w:tab w:val="clear" w:pos="9072"/>
              <w:tab w:val="center" w:pos="5103"/>
              <w:tab w:val="right" w:pos="10206"/>
            </w:tabs>
            <w:jc w:val="right"/>
            <w:rPr>
              <w:rFonts w:cs="Calibri"/>
              <w:sz w:val="16"/>
              <w:szCs w:val="16"/>
            </w:rPr>
          </w:pPr>
          <w:r w:rsidRPr="00FB334C">
            <w:rPr>
              <w:rStyle w:val="Numrodepage"/>
              <w:rFonts w:cs="Calibri"/>
              <w:sz w:val="16"/>
              <w:szCs w:val="16"/>
            </w:rPr>
            <w:t xml:space="preserve">Page </w:t>
          </w:r>
          <w:r w:rsidRPr="00FB334C">
            <w:rPr>
              <w:rStyle w:val="Numrodepage"/>
              <w:rFonts w:cs="Calibri"/>
              <w:sz w:val="16"/>
              <w:szCs w:val="16"/>
            </w:rPr>
            <w:fldChar w:fldCharType="begin"/>
          </w:r>
          <w:r w:rsidRPr="00FB334C">
            <w:rPr>
              <w:rStyle w:val="Numrodepage"/>
              <w:rFonts w:cs="Calibri"/>
              <w:sz w:val="16"/>
              <w:szCs w:val="16"/>
            </w:rPr>
            <w:instrText xml:space="preserve"> PAGE </w:instrText>
          </w:r>
          <w:r w:rsidRPr="00FB334C">
            <w:rPr>
              <w:rStyle w:val="Numrodepage"/>
              <w:rFonts w:cs="Calibri"/>
              <w:sz w:val="16"/>
              <w:szCs w:val="16"/>
            </w:rPr>
            <w:fldChar w:fldCharType="separate"/>
          </w:r>
          <w:r>
            <w:rPr>
              <w:rStyle w:val="Numrodepage"/>
              <w:rFonts w:cs="Calibri"/>
              <w:noProof/>
              <w:sz w:val="16"/>
              <w:szCs w:val="16"/>
            </w:rPr>
            <w:t>2</w:t>
          </w:r>
          <w:r w:rsidRPr="00FB334C">
            <w:rPr>
              <w:rStyle w:val="Numrodepage"/>
              <w:rFonts w:cs="Calibri"/>
              <w:sz w:val="16"/>
              <w:szCs w:val="16"/>
            </w:rPr>
            <w:fldChar w:fldCharType="end"/>
          </w:r>
        </w:p>
      </w:tc>
    </w:tr>
  </w:tbl>
  <w:p w:rsidR="00F829CF" w:rsidRDefault="00F829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FC9" w:rsidRPr="00C733F4" w:rsidRDefault="006A16C5" w:rsidP="00946957">
    <w:pPr>
      <w:tabs>
        <w:tab w:val="left" w:pos="1276"/>
      </w:tabs>
      <w:spacing w:line="276" w:lineRule="auto"/>
      <w:jc w:val="right"/>
      <w:rPr>
        <w:rFonts w:ascii="Century Gothic" w:hAnsi="Century Gothic" w:cs="Arial"/>
        <w:sz w:val="20"/>
        <w:szCs w:val="14"/>
        <w:lang w:val="fr-CH"/>
      </w:rPr>
    </w:pPr>
    <w:r w:rsidRPr="00C733F4">
      <w:rPr>
        <w:noProof/>
        <w:sz w:val="36"/>
        <w:lang w:val="fr-CH" w:eastAsia="fr-CH"/>
      </w:rPr>
      <w:drawing>
        <wp:anchor distT="0" distB="0" distL="114300" distR="114300" simplePos="0" relativeHeight="251662336" behindDoc="0" locked="0" layoutInCell="1" allowOverlap="1" wp14:anchorId="2630C72A" wp14:editId="38554BAF">
          <wp:simplePos x="0" y="0"/>
          <wp:positionH relativeFrom="margin">
            <wp:posOffset>13648</wp:posOffset>
          </wp:positionH>
          <wp:positionV relativeFrom="paragraph">
            <wp:posOffset>7904</wp:posOffset>
          </wp:positionV>
          <wp:extent cx="1599565" cy="479425"/>
          <wp:effectExtent l="0" t="0" r="635" b="0"/>
          <wp:wrapNone/>
          <wp:docPr id="7" name="Image 7" descr="informatique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ormatique_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6FC9" w:rsidRPr="00C733F4">
      <w:rPr>
        <w:rFonts w:ascii="Century Gothic" w:hAnsi="Century Gothic" w:cs="Arial"/>
        <w:sz w:val="20"/>
        <w:szCs w:val="14"/>
        <w:lang w:val="fr-CH"/>
      </w:rPr>
      <w:t>Av. de la Gare 14, 1450 Sainte-Croix</w:t>
    </w:r>
  </w:p>
  <w:p w:rsidR="00636FC9" w:rsidRPr="00C733F4" w:rsidRDefault="002B537D" w:rsidP="00946957">
    <w:pPr>
      <w:tabs>
        <w:tab w:val="left" w:pos="1276"/>
      </w:tabs>
      <w:spacing w:line="276" w:lineRule="auto"/>
      <w:jc w:val="right"/>
      <w:rPr>
        <w:rFonts w:ascii="Century Gothic" w:hAnsi="Century Gothic" w:cs="Arial"/>
        <w:sz w:val="20"/>
        <w:szCs w:val="14"/>
      </w:rPr>
    </w:pPr>
    <w:r w:rsidRPr="00C733F4">
      <w:rPr>
        <w:rFonts w:ascii="Century Gothic" w:hAnsi="Century Gothic" w:cs="Arial"/>
        <w:sz w:val="20"/>
        <w:szCs w:val="14"/>
      </w:rPr>
      <w:t>www.cpnv.ch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2FC" w:rsidRDefault="004822FC" w:rsidP="00EC190A">
      <w:r>
        <w:separator/>
      </w:r>
    </w:p>
  </w:footnote>
  <w:footnote w:type="continuationSeparator" w:id="0">
    <w:p w:rsidR="004822FC" w:rsidRDefault="004822FC" w:rsidP="00EC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9CF" w:rsidRPr="00F7613F" w:rsidRDefault="00F829CF" w:rsidP="00E64E65">
    <w:pPr>
      <w:pStyle w:val="En-tte"/>
      <w:tabs>
        <w:tab w:val="clear" w:pos="9072"/>
        <w:tab w:val="left" w:pos="7035"/>
        <w:tab w:val="right" w:pos="10206"/>
      </w:tabs>
      <w:jc w:val="center"/>
      <w:rPr>
        <w:sz w:val="20"/>
        <w:szCs w:val="20"/>
      </w:rPr>
    </w:pPr>
    <w:r>
      <w:rPr>
        <w:rFonts w:cs="Calibri"/>
        <w:b/>
        <w:noProof/>
        <w:color w:val="D10019"/>
        <w:sz w:val="18"/>
        <w:szCs w:val="18"/>
        <w:lang w:val="fr-CH" w:eastAsia="fr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6315710</wp:posOffset>
          </wp:positionH>
          <wp:positionV relativeFrom="paragraph">
            <wp:posOffset>-34925</wp:posOffset>
          </wp:positionV>
          <wp:extent cx="168910" cy="537845"/>
          <wp:effectExtent l="0" t="0" r="0" b="0"/>
          <wp:wrapNone/>
          <wp:docPr id="6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" cy="5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alibri"/>
        <w:b/>
        <w:noProof/>
        <w:color w:val="D10019"/>
        <w:sz w:val="18"/>
        <w:szCs w:val="18"/>
        <w:lang w:val="fr-CH" w:eastAsia="fr-CH"/>
      </w:rPr>
      <w:drawing>
        <wp:anchor distT="0" distB="0" distL="114300" distR="114300" simplePos="0" relativeHeight="251656192" behindDoc="0" locked="0" layoutInCell="1" allowOverlap="0">
          <wp:simplePos x="0" y="0"/>
          <wp:positionH relativeFrom="column">
            <wp:align>left</wp:align>
          </wp:positionH>
          <wp:positionV relativeFrom="paragraph">
            <wp:posOffset>6985</wp:posOffset>
          </wp:positionV>
          <wp:extent cx="1371600" cy="400050"/>
          <wp:effectExtent l="0" t="0" r="0" b="0"/>
          <wp:wrapNone/>
          <wp:docPr id="5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74DB">
      <w:rPr>
        <w:rFonts w:cs="Calibri"/>
        <w:b/>
        <w:color w:val="D10019"/>
        <w:sz w:val="18"/>
        <w:szCs w:val="18"/>
      </w:rPr>
      <w:t>Techniciens ES</w:t>
    </w:r>
    <w:r w:rsidRPr="00F7613F">
      <w:rPr>
        <w:sz w:val="20"/>
        <w:szCs w:val="20"/>
      </w:rPr>
      <w:t xml:space="preserve"> </w:t>
    </w:r>
    <w:r w:rsidRPr="007174DB">
      <w:rPr>
        <w:b/>
        <w:sz w:val="18"/>
        <w:szCs w:val="18"/>
      </w:rPr>
      <w:t>- Stage en entreprise</w:t>
    </w:r>
  </w:p>
  <w:p w:rsidR="00F829CF" w:rsidRDefault="00F829CF" w:rsidP="00E64E65">
    <w:pPr>
      <w:pStyle w:val="En-tte"/>
      <w:tabs>
        <w:tab w:val="clear" w:pos="9072"/>
        <w:tab w:val="right" w:pos="10206"/>
      </w:tabs>
      <w:jc w:val="center"/>
      <w:rPr>
        <w:sz w:val="16"/>
        <w:szCs w:val="16"/>
      </w:rPr>
    </w:pPr>
    <w:r w:rsidRPr="007174DB">
      <w:rPr>
        <w:rFonts w:cs="Calibri"/>
        <w:sz w:val="18"/>
        <w:szCs w:val="18"/>
      </w:rPr>
      <w:t>Filière Informatique - Spécialisation Web</w:t>
    </w:r>
  </w:p>
  <w:p w:rsidR="00F829CF" w:rsidRPr="00800359" w:rsidRDefault="00F829CF" w:rsidP="00E64E65">
    <w:pPr>
      <w:pStyle w:val="En-tte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CEB" w:rsidRPr="00C733F4" w:rsidRDefault="00721730" w:rsidP="00733CEB">
    <w:pPr>
      <w:pStyle w:val="En-tte"/>
      <w:tabs>
        <w:tab w:val="clear" w:pos="4536"/>
        <w:tab w:val="clear" w:pos="9072"/>
        <w:tab w:val="right" w:pos="10065"/>
      </w:tabs>
      <w:jc w:val="right"/>
      <w:rPr>
        <w:rFonts w:cs="Calibri"/>
        <w:b/>
        <w:color w:val="D10019"/>
        <w:szCs w:val="18"/>
      </w:rPr>
    </w:pPr>
    <w:r w:rsidRPr="00C733F4">
      <w:rPr>
        <w:noProof/>
        <w:sz w:val="36"/>
        <w:lang w:val="fr-CH" w:eastAsia="fr-CH"/>
      </w:rPr>
      <w:drawing>
        <wp:anchor distT="0" distB="0" distL="114300" distR="114300" simplePos="0" relativeHeight="251660288" behindDoc="0" locked="0" layoutInCell="1" allowOverlap="1" wp14:anchorId="70F5DBDF" wp14:editId="2300E16A">
          <wp:simplePos x="0" y="0"/>
          <wp:positionH relativeFrom="margin">
            <wp:align>left</wp:align>
          </wp:positionH>
          <wp:positionV relativeFrom="paragraph">
            <wp:posOffset>6042</wp:posOffset>
          </wp:positionV>
          <wp:extent cx="1774825" cy="284480"/>
          <wp:effectExtent l="0" t="0" r="0" b="1270"/>
          <wp:wrapNone/>
          <wp:docPr id="12" name="Image 12" descr="hfkonferen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fkonferenz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825" cy="284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957">
      <w:rPr>
        <w:rFonts w:cs="Calibri"/>
        <w:b/>
        <w:color w:val="D10019"/>
        <w:szCs w:val="18"/>
      </w:rPr>
      <w:t>Kévin Jordil &amp; Steven Avelino</w:t>
    </w:r>
  </w:p>
  <w:p w:rsidR="00F829CF" w:rsidRPr="00C733F4" w:rsidRDefault="00733CEB" w:rsidP="00733CEB">
    <w:pPr>
      <w:pStyle w:val="En-tte"/>
      <w:tabs>
        <w:tab w:val="clear" w:pos="4536"/>
        <w:tab w:val="clear" w:pos="9072"/>
        <w:tab w:val="right" w:pos="10065"/>
      </w:tabs>
      <w:jc w:val="right"/>
      <w:rPr>
        <w:b/>
        <w:szCs w:val="18"/>
      </w:rPr>
    </w:pPr>
    <w:r w:rsidRPr="00C733F4">
      <w:rPr>
        <w:b/>
        <w:szCs w:val="18"/>
      </w:rPr>
      <w:t xml:space="preserve">Technicien-ne-s ES « Développement d’application » - </w:t>
    </w:r>
    <w:r w:rsidR="00946957">
      <w:rPr>
        <w:b/>
        <w:szCs w:val="18"/>
      </w:rPr>
      <w:t>Projet MAW 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B6"/>
    <w:multiLevelType w:val="hybridMultilevel"/>
    <w:tmpl w:val="FC222D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5C14"/>
    <w:multiLevelType w:val="hybridMultilevel"/>
    <w:tmpl w:val="7C9AAC0A"/>
    <w:lvl w:ilvl="0" w:tplc="05365F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9146B"/>
    <w:multiLevelType w:val="hybridMultilevel"/>
    <w:tmpl w:val="B352DC52"/>
    <w:lvl w:ilvl="0" w:tplc="05365FC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FC"/>
    <w:rsid w:val="0003195B"/>
    <w:rsid w:val="000641A2"/>
    <w:rsid w:val="000A3766"/>
    <w:rsid w:val="000D71BE"/>
    <w:rsid w:val="001270DE"/>
    <w:rsid w:val="00142DA4"/>
    <w:rsid w:val="00175626"/>
    <w:rsid w:val="001A5B30"/>
    <w:rsid w:val="001D4905"/>
    <w:rsid w:val="001F3678"/>
    <w:rsid w:val="00255075"/>
    <w:rsid w:val="00296755"/>
    <w:rsid w:val="002B537D"/>
    <w:rsid w:val="00303E95"/>
    <w:rsid w:val="0031758F"/>
    <w:rsid w:val="00333FBA"/>
    <w:rsid w:val="00346614"/>
    <w:rsid w:val="00370C66"/>
    <w:rsid w:val="0037379D"/>
    <w:rsid w:val="003876C3"/>
    <w:rsid w:val="003B3A27"/>
    <w:rsid w:val="003F25FF"/>
    <w:rsid w:val="00404B7F"/>
    <w:rsid w:val="004114B2"/>
    <w:rsid w:val="0042502D"/>
    <w:rsid w:val="004459B2"/>
    <w:rsid w:val="0048129D"/>
    <w:rsid w:val="004822FC"/>
    <w:rsid w:val="004A555D"/>
    <w:rsid w:val="004C68F3"/>
    <w:rsid w:val="00527626"/>
    <w:rsid w:val="005434BE"/>
    <w:rsid w:val="005711AE"/>
    <w:rsid w:val="00576BB5"/>
    <w:rsid w:val="005776E8"/>
    <w:rsid w:val="00580157"/>
    <w:rsid w:val="005A5999"/>
    <w:rsid w:val="005F0090"/>
    <w:rsid w:val="005F149B"/>
    <w:rsid w:val="0060415C"/>
    <w:rsid w:val="0060641F"/>
    <w:rsid w:val="00636FC9"/>
    <w:rsid w:val="006862EA"/>
    <w:rsid w:val="006A16C5"/>
    <w:rsid w:val="006A33AA"/>
    <w:rsid w:val="006B390B"/>
    <w:rsid w:val="006F1BC9"/>
    <w:rsid w:val="00704F63"/>
    <w:rsid w:val="007076CC"/>
    <w:rsid w:val="00721730"/>
    <w:rsid w:val="00733CEB"/>
    <w:rsid w:val="00774804"/>
    <w:rsid w:val="00785403"/>
    <w:rsid w:val="0079502E"/>
    <w:rsid w:val="007A1008"/>
    <w:rsid w:val="007C19F1"/>
    <w:rsid w:val="00824015"/>
    <w:rsid w:val="0088607A"/>
    <w:rsid w:val="008C3C85"/>
    <w:rsid w:val="008F3C48"/>
    <w:rsid w:val="00926813"/>
    <w:rsid w:val="009322FB"/>
    <w:rsid w:val="009357DB"/>
    <w:rsid w:val="00946957"/>
    <w:rsid w:val="00967603"/>
    <w:rsid w:val="00996D37"/>
    <w:rsid w:val="00A26B49"/>
    <w:rsid w:val="00A50A5E"/>
    <w:rsid w:val="00A60333"/>
    <w:rsid w:val="00AC3794"/>
    <w:rsid w:val="00AC72C4"/>
    <w:rsid w:val="00AD6606"/>
    <w:rsid w:val="00B00755"/>
    <w:rsid w:val="00B1109D"/>
    <w:rsid w:val="00B34503"/>
    <w:rsid w:val="00B45DF9"/>
    <w:rsid w:val="00B72B7E"/>
    <w:rsid w:val="00B84D6E"/>
    <w:rsid w:val="00B92843"/>
    <w:rsid w:val="00C163E1"/>
    <w:rsid w:val="00C321D6"/>
    <w:rsid w:val="00C40640"/>
    <w:rsid w:val="00C47C97"/>
    <w:rsid w:val="00C675A5"/>
    <w:rsid w:val="00C733F4"/>
    <w:rsid w:val="00CE488D"/>
    <w:rsid w:val="00CF0957"/>
    <w:rsid w:val="00CF4601"/>
    <w:rsid w:val="00D67345"/>
    <w:rsid w:val="00DA5427"/>
    <w:rsid w:val="00DC66A8"/>
    <w:rsid w:val="00DD2381"/>
    <w:rsid w:val="00E367B6"/>
    <w:rsid w:val="00E40491"/>
    <w:rsid w:val="00E64E65"/>
    <w:rsid w:val="00EC190A"/>
    <w:rsid w:val="00F07B48"/>
    <w:rsid w:val="00F41331"/>
    <w:rsid w:val="00F52FA9"/>
    <w:rsid w:val="00F537D8"/>
    <w:rsid w:val="00F75BF7"/>
    <w:rsid w:val="00F827FC"/>
    <w:rsid w:val="00F829CF"/>
    <w:rsid w:val="00F85C9E"/>
    <w:rsid w:val="00FA4B92"/>
    <w:rsid w:val="00FC3172"/>
    <w:rsid w:val="00FC69AD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560C07"/>
  <w15:chartTrackingRefBased/>
  <w15:docId w15:val="{7051F80C-0F73-4435-9080-A425DD92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D6E"/>
    <w:rPr>
      <w:rFonts w:ascii="Calibri" w:hAnsi="Calibri"/>
      <w:sz w:val="3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F827FC"/>
    <w:pPr>
      <w:keepNext/>
      <w:spacing w:before="120" w:after="120"/>
      <w:ind w:left="454"/>
      <w:jc w:val="center"/>
      <w:outlineLvl w:val="0"/>
    </w:pPr>
    <w:rPr>
      <w:rFonts w:asciiTheme="minorHAnsi" w:hAnsiTheme="minorHAnsi"/>
      <w:b/>
      <w:smallCaps/>
      <w:kern w:val="28"/>
      <w:sz w:val="40"/>
      <w:szCs w:val="20"/>
    </w:rPr>
  </w:style>
  <w:style w:type="paragraph" w:styleId="Titre2">
    <w:name w:val="heading 2"/>
    <w:basedOn w:val="Normal"/>
    <w:next w:val="Normal"/>
    <w:link w:val="Titre2Car"/>
    <w:qFormat/>
    <w:rsid w:val="0037379D"/>
    <w:pPr>
      <w:keepNext/>
      <w:pBdr>
        <w:bottom w:val="single" w:sz="4" w:space="1" w:color="auto"/>
      </w:pBdr>
      <w:spacing w:before="240" w:after="120"/>
      <w:jc w:val="both"/>
      <w:outlineLvl w:val="1"/>
    </w:pPr>
    <w:rPr>
      <w:rFonts w:asciiTheme="majorHAnsi" w:hAnsiTheme="majorHAnsi"/>
      <w:b/>
      <w:sz w:val="36"/>
      <w:szCs w:val="20"/>
    </w:rPr>
  </w:style>
  <w:style w:type="paragraph" w:styleId="Titre3">
    <w:name w:val="heading 3"/>
    <w:basedOn w:val="Titre2"/>
    <w:next w:val="Normal"/>
    <w:link w:val="Titre3Car"/>
    <w:qFormat/>
    <w:rsid w:val="00255075"/>
    <w:pPr>
      <w:pBdr>
        <w:bottom w:val="none" w:sz="0" w:space="0" w:color="auto"/>
      </w:pBdr>
      <w:spacing w:before="120" w:after="60"/>
      <w:outlineLvl w:val="2"/>
    </w:pPr>
  </w:style>
  <w:style w:type="paragraph" w:styleId="Titre4">
    <w:name w:val="heading 4"/>
    <w:basedOn w:val="Titre3"/>
    <w:next w:val="Normal"/>
    <w:link w:val="Titre4Car"/>
    <w:qFormat/>
    <w:rsid w:val="0037379D"/>
    <w:pPr>
      <w:framePr w:hSpace="141" w:wrap="around" w:vAnchor="page" w:hAnchor="margin" w:y="2345"/>
      <w:jc w:val="center"/>
      <w:outlineLvl w:val="3"/>
    </w:pPr>
    <w:rPr>
      <w:sz w:val="34"/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827FC"/>
    <w:rPr>
      <w:rFonts w:asciiTheme="minorHAnsi" w:hAnsiTheme="minorHAnsi"/>
      <w:b/>
      <w:smallCaps/>
      <w:kern w:val="28"/>
      <w:sz w:val="40"/>
      <w:lang w:val="fr-FR" w:eastAsia="fr-FR"/>
    </w:rPr>
  </w:style>
  <w:style w:type="character" w:customStyle="1" w:styleId="Titre2Car">
    <w:name w:val="Titre 2 Car"/>
    <w:basedOn w:val="Policepardfaut"/>
    <w:link w:val="Titre2"/>
    <w:rsid w:val="0037379D"/>
    <w:rPr>
      <w:rFonts w:asciiTheme="majorHAnsi" w:hAnsiTheme="majorHAnsi"/>
      <w:b/>
      <w:sz w:val="36"/>
      <w:lang w:val="fr-FR" w:eastAsia="fr-FR"/>
    </w:rPr>
  </w:style>
  <w:style w:type="character" w:customStyle="1" w:styleId="Titre3Car">
    <w:name w:val="Titre 3 Car"/>
    <w:basedOn w:val="Policepardfaut"/>
    <w:link w:val="Titre3"/>
    <w:rsid w:val="00255075"/>
    <w:rPr>
      <w:rFonts w:asciiTheme="minorHAnsi" w:hAnsiTheme="minorHAnsi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37379D"/>
    <w:rPr>
      <w:rFonts w:asciiTheme="majorHAnsi" w:hAnsiTheme="majorHAnsi"/>
      <w:b/>
      <w:sz w:val="34"/>
      <w:lang w:val="en-GB" w:eastAsia="fr-FR"/>
    </w:rPr>
  </w:style>
  <w:style w:type="paragraph" w:styleId="En-tte">
    <w:name w:val="header"/>
    <w:basedOn w:val="Normal"/>
    <w:link w:val="En-tteCar"/>
    <w:rsid w:val="00F07B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7B48"/>
    <w:rPr>
      <w:rFonts w:ascii="Calibri" w:hAnsi="Calibri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rsid w:val="00F07B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07B48"/>
    <w:rPr>
      <w:rFonts w:ascii="Calibri" w:hAnsi="Calibri"/>
      <w:sz w:val="24"/>
      <w:szCs w:val="24"/>
      <w:lang w:val="fr-FR" w:eastAsia="fr-FR"/>
    </w:rPr>
  </w:style>
  <w:style w:type="character" w:styleId="Numrodepage">
    <w:name w:val="page number"/>
    <w:basedOn w:val="Policepardfaut"/>
    <w:rsid w:val="00F07B48"/>
  </w:style>
  <w:style w:type="paragraph" w:styleId="Paragraphedeliste">
    <w:name w:val="List Paragraph"/>
    <w:basedOn w:val="Normal"/>
    <w:uiPriority w:val="34"/>
    <w:qFormat/>
    <w:rsid w:val="00B110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6F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62E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2EA"/>
    <w:rPr>
      <w:rFonts w:ascii="Segoe UI" w:hAnsi="Segoe UI" w:cs="Segoe UI"/>
      <w:sz w:val="18"/>
      <w:szCs w:val="18"/>
      <w:lang w:val="fr-FR" w:eastAsia="fr-FR"/>
    </w:rPr>
  </w:style>
  <w:style w:type="table" w:styleId="Grilledutableau">
    <w:name w:val="Table Grid"/>
    <w:basedOn w:val="TableauNormal"/>
    <w:uiPriority w:val="39"/>
    <w:rsid w:val="007C1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www.konferenz-hf.ch/templates/konferenzhf/images/Logos/logo_fr.gif" TargetMode="External"/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COMMUN\ELEVE\INFO\SI-T1a\Trim1\MAW1.1\1page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C1E7C-EB60-4FE0-BCFF-AFEA8E827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1pager.dotx</Template>
  <TotalTime>201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1123</CharactersWithSpaces>
  <SharedDoc>false</SharedDoc>
  <HLinks>
    <vt:vector size="6" baseType="variant">
      <vt:variant>
        <vt:i4>6094958</vt:i4>
      </vt:variant>
      <vt:variant>
        <vt:i4>-1</vt:i4>
      </vt:variant>
      <vt:variant>
        <vt:i4>2060</vt:i4>
      </vt:variant>
      <vt:variant>
        <vt:i4>1</vt:i4>
      </vt:variant>
      <vt:variant>
        <vt:lpwstr>http://www.konferenz-hf.ch/templates/konferenzhf/images/Logos/logo_fr.gif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JORDIL Kevin</dc:creator>
  <cp:keywords/>
  <cp:lastModifiedBy>JORDIL Kevin</cp:lastModifiedBy>
  <cp:revision>4</cp:revision>
  <cp:lastPrinted>2017-10-05T14:00:00Z</cp:lastPrinted>
  <dcterms:created xsi:type="dcterms:W3CDTF">2017-12-15T10:20:00Z</dcterms:created>
  <dcterms:modified xsi:type="dcterms:W3CDTF">2017-12-15T13:42:00Z</dcterms:modified>
</cp:coreProperties>
</file>